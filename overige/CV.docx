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4FC52" w14:textId="5CECBB85" w:rsidR="00B613AE" w:rsidRDefault="0089132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85A830E" wp14:editId="71657956">
                <wp:simplePos x="0" y="0"/>
                <mc:AlternateContent>
                  <mc:Choice Requires="wp14">
                    <wp:positionH relativeFrom="page">
                      <wp14:pctPosHOffset>83000</wp14:pctPosHOffset>
                    </wp:positionH>
                  </mc:Choice>
                  <mc:Fallback>
                    <wp:positionH relativeFrom="page">
                      <wp:posOffset>6275070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940435" cy="10692765"/>
                <wp:effectExtent l="0" t="0" r="3810" b="3810"/>
                <wp:wrapNone/>
                <wp:docPr id="8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0435" cy="1069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44"/>
                                <w:szCs w:val="44"/>
                              </w:rPr>
                              <w:id w:val="313245868"/>
                              <w:placeholder>
                                <w:docPart w:val="7F02CFC691BA4712BAE03D641E60DAE8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1153660B" w14:textId="77777777" w:rsidR="00B613AE" w:rsidRDefault="00D34115">
                                <w:pPr>
                                  <w:pStyle w:val="Adresvanafzender0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>Daniëlle Roelofsma</w:t>
                                </w:r>
                              </w:p>
                            </w:sdtContent>
                          </w:sdt>
                          <w:p w14:paraId="477E7110" w14:textId="4B6BDFBB" w:rsidR="00B613AE" w:rsidRDefault="00170F92" w:rsidP="00170F92">
                            <w:pPr>
                              <w:pStyle w:val="Adresvanafzender0"/>
                              <w:rPr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69"/>
                                <w:placeholder>
                                  <w:docPart w:val="53B56F54374C435FB8BF05BE0D7C638C"/>
                                </w:placeholder>
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r w:rsidRPr="00170F92">
                                  <w:rPr>
                                    <w:sz w:val="22"/>
                                    <w:szCs w:val="22"/>
                                  </w:rPr>
                                  <w:t>Aalsmeerderweg 2791432 CN Aalsmee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r</w:t>
                                </w:r>
                              </w:sdtContent>
                            </w:sdt>
                            <w:r w:rsidR="00953D2F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53D2F">
                              <w:rPr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r w:rsidR="00953D2F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70"/>
                                <w:placeholder>
                                  <w:docPart w:val="00E2A051F3364220AC2D7A11DA5EAA88"/>
                                </w:placeholder>
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34115">
                                  <w:rPr>
                                    <w:sz w:val="22"/>
                                    <w:szCs w:val="22"/>
                                  </w:rPr>
                                  <w:t>0636063212</w:t>
                                </w:r>
                              </w:sdtContent>
                            </w:sdt>
                            <w:r w:rsidR="00953D2F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53D2F">
                              <w:rPr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r w:rsidR="00953D2F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71"/>
                                <w:placeholder>
                                  <w:docPart w:val="F56D4D561A324DC4AE4FB6B2BA4C2125"/>
                                </w:placeholder>
                                <w:dataBinding w:prefixMappings="xmlns:ns0='http://schemas.microsoft.com/office/2006/coverPageProps'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34115">
                                  <w:rPr>
                                    <w:sz w:val="22"/>
                                    <w:szCs w:val="22"/>
                                  </w:rPr>
                                  <w:t>danielleroelofsma@gmail.com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vert" wrap="square" lIns="45720" tIns="685800" rIns="45720" bIns="685800" anchor="t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185A830E" id="Rectangle 151" o:spid="_x0000_s1026" style="position:absolute;margin-left:0;margin-top:0;width:74.05pt;height:841.95pt;z-index:251661312;visibility:visible;mso-wrap-style:square;mso-width-percent:0;mso-height-percent:1000;mso-left-percent:830;mso-wrap-distance-left:9pt;mso-wrap-distance-top:0;mso-wrap-distance-right:9pt;mso-wrap-distance-bottom:0;mso-position-horizontal-relative:page;mso-position-vertical:center;mso-position-vertical-relative:page;mso-width-percent:0;mso-height-percent:1000;mso-left-percent:83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" o:allowincell="f" filled="f" stroked="f" strokecolor="black [3213]">
                <v:textbox style="layout-flow:vertical" inset="3.6pt,54pt,3.6pt,5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sz w:val="44"/>
                          <w:szCs w:val="44"/>
                        </w:rPr>
                        <w:id w:val="313245868"/>
                        <w:placeholder>
                          <w:docPart w:val="7F02CFC691BA4712BAE03D641E60DAE8"/>
                        </w:placeholder>
                        <w:dataBinding w:prefixMappings="xmlns:ns0='http://schemas.openxmlformats.org/officeDocument/2006/extended-properties'" w:xpath="/ns0:Properties[1]/ns0:Company[1]" w:storeItemID="{6668398D-A668-4E3E-A5EB-62B293D839F1}"/>
                        <w:text/>
                      </w:sdtPr>
                      <w:sdtEndPr/>
                      <w:sdtContent>
                        <w:p w14:paraId="1153660B" w14:textId="77777777" w:rsidR="00B613AE" w:rsidRDefault="00D34115">
                          <w:pPr>
                            <w:pStyle w:val="Adresvanafzender0"/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>Daniëlle Roelofsma</w:t>
                          </w:r>
                        </w:p>
                      </w:sdtContent>
                    </w:sdt>
                    <w:p w14:paraId="477E7110" w14:textId="4B6BDFBB" w:rsidR="00B613AE" w:rsidRDefault="00170F92" w:rsidP="00170F92">
                      <w:pPr>
                        <w:pStyle w:val="Adresvanafzender0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sz w:val="22"/>
                            <w:szCs w:val="22"/>
                          </w:rPr>
                          <w:id w:val="313245869"/>
                          <w:placeholder>
                            <w:docPart w:val="53B56F54374C435FB8BF05BE0D7C638C"/>
                          </w:placeholder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r w:rsidRPr="00170F92">
                            <w:rPr>
                              <w:sz w:val="22"/>
                              <w:szCs w:val="22"/>
                            </w:rPr>
                            <w:t>Aalsmeerderweg 2791432 CN Aalsmee</w:t>
                          </w:r>
                          <w:r>
                            <w:rPr>
                              <w:sz w:val="22"/>
                              <w:szCs w:val="22"/>
                            </w:rPr>
                            <w:t>r</w:t>
                          </w:r>
                        </w:sdtContent>
                      </w:sdt>
                      <w:r w:rsidR="00953D2F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953D2F">
                        <w:rPr>
                          <w:sz w:val="16"/>
                          <w:szCs w:val="16"/>
                        </w:rPr>
                        <w:sym w:font="Wingdings 2" w:char="F097"/>
                      </w:r>
                      <w:r w:rsidR="00953D2F">
                        <w:rPr>
                          <w:sz w:val="22"/>
                          <w:szCs w:val="22"/>
                        </w:rPr>
                        <w:t xml:space="preserve"> </w:t>
                      </w:r>
                      <w:sdt>
                        <w:sdtPr>
                          <w:rPr>
                            <w:sz w:val="22"/>
                            <w:szCs w:val="22"/>
                          </w:rPr>
                          <w:id w:val="313245870"/>
                          <w:placeholder>
                            <w:docPart w:val="00E2A051F3364220AC2D7A11DA5EAA88"/>
                          </w:placeholder>
                          <w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r w:rsidR="00D34115">
                            <w:rPr>
                              <w:sz w:val="22"/>
                              <w:szCs w:val="22"/>
                            </w:rPr>
                            <w:t>0636063212</w:t>
                          </w:r>
                        </w:sdtContent>
                      </w:sdt>
                      <w:r w:rsidR="00953D2F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953D2F">
                        <w:rPr>
                          <w:sz w:val="16"/>
                          <w:szCs w:val="16"/>
                        </w:rPr>
                        <w:sym w:font="Wingdings 2" w:char="F097"/>
                      </w:r>
                      <w:r w:rsidR="00953D2F">
                        <w:rPr>
                          <w:sz w:val="16"/>
                          <w:szCs w:val="16"/>
                        </w:rPr>
                        <w:t xml:space="preserve">  </w:t>
                      </w:r>
                      <w:sdt>
                        <w:sdtPr>
                          <w:rPr>
                            <w:sz w:val="22"/>
                            <w:szCs w:val="22"/>
                          </w:rPr>
                          <w:id w:val="313245871"/>
                          <w:placeholder>
                            <w:docPart w:val="F56D4D561A324DC4AE4FB6B2BA4C2125"/>
                          </w:placeholder>
                          <w:dataBinding w:prefixMappings="xmlns:ns0='http://schemas.microsoft.com/office/2006/coverPageProps'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D34115">
                            <w:rPr>
                              <w:sz w:val="22"/>
                              <w:szCs w:val="22"/>
                            </w:rPr>
                            <w:t>danielleroelofsma@gmail.com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228600" distR="114300" simplePos="0" relativeHeight="251660288" behindDoc="0" locked="0" layoutInCell="1" allowOverlap="1" wp14:anchorId="63627851" wp14:editId="6ED7BF27">
                <wp:simplePos x="0" y="0"/>
                <mc:AlternateContent>
                  <mc:Choice Requires="wp14">
                    <wp:positionH relativeFrom="page">
                      <wp14:pctPosHOffset>80000</wp14:pctPosHOffset>
                    </wp:positionH>
                  </mc:Choice>
                  <mc:Fallback>
                    <wp:positionH relativeFrom="page">
                      <wp:posOffset>6048375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267460" cy="10244455"/>
                <wp:effectExtent l="6985" t="30480" r="20955" b="21590"/>
                <wp:wrapSquare wrapText="bothSides"/>
                <wp:docPr id="3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7460" cy="10244455"/>
                          <a:chOff x="9540" y="45"/>
                          <a:chExt cx="1996" cy="16133"/>
                        </a:xfrm>
                      </wpg:grpSpPr>
                      <wps:wsp>
                        <wps:cNvPr id="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BC4226" id="Group 146" o:spid="_x0000_s1026" style="position:absolute;margin-left:0;margin-top:0;width:99.8pt;height:806.65pt;z-index:251660288;mso-left-percent:800;mso-wrap-distance-left:18pt;mso-position-horizontal-relative:page;mso-position-vertical:center;mso-position-vertical-relative:page;mso-left-percent:800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">
                <v:rect id="Rectangle 147" o:spid="_x0000_s1027" style="position:absolute;left:9857;top:4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" fillcolor="#feb686 [1940]" stroked="f" strokecolor="#bfb675">
                  <v:fill color2="#fe8637 [3204]" rotate="t" angle="90" focus="100%" type="gradien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8" o:spid="_x0000_s1028" type="#_x0000_t32" style="position:absolute;left:9540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" strokecolor="#feceae [1300]" strokeweight="1pt"/>
                <v:shape id="AutoShape 149" o:spid="_x0000_s1029" type="#_x0000_t32" style="position:absolute;left:11536;top:68;width:0;height:161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" strokecolor="#fe8637 [3204]" strokeweight="2.25pt"/>
                <v:shape id="AutoShape 150" o:spid="_x0000_s1030" type="#_x0000_t32" style="position:absolute;left:9768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" strokecolor="#feceae [1300]" strokeweight="4.5pt"/>
                <w10:wrap type="square" anchorx="page" anchory="page"/>
              </v:group>
            </w:pict>
          </mc:Fallback>
        </mc:AlternateContent>
      </w:r>
    </w:p>
    <w:p w14:paraId="3B30957B" w14:textId="77777777" w:rsidR="00B613AE" w:rsidRPr="00162A12" w:rsidRDefault="007A031D">
      <w:pPr>
        <w:pStyle w:val="Naamgeadresseerde"/>
        <w:rPr>
          <w:rStyle w:val="Strong"/>
          <w:sz w:val="24"/>
          <w:szCs w:val="24"/>
        </w:rPr>
      </w:pPr>
      <w:r w:rsidRPr="00162A12">
        <w:rPr>
          <w:rStyle w:val="Strong"/>
          <w:b/>
          <w:bCs/>
          <w:sz w:val="24"/>
          <w:szCs w:val="24"/>
        </w:rPr>
        <w:t>Persoonlijke Gegevens</w:t>
      </w:r>
    </w:p>
    <w:p w14:paraId="51E3524B" w14:textId="77777777" w:rsidR="00B613AE" w:rsidRDefault="007A031D" w:rsidP="00D34115">
      <w:pPr>
        <w:pStyle w:val="NoSpacing"/>
      </w:pPr>
      <w:r>
        <w:t>Daniëlle Roelofsma</w:t>
      </w:r>
    </w:p>
    <w:p w14:paraId="0149A8F0" w14:textId="77777777" w:rsidR="00170F92" w:rsidRDefault="00170F92" w:rsidP="00170F92">
      <w:pPr>
        <w:pStyle w:val="NoSpacing"/>
      </w:pPr>
      <w:r>
        <w:t>Aalsmeerderweg 279</w:t>
      </w:r>
    </w:p>
    <w:p w14:paraId="514C915E" w14:textId="0171AEC0" w:rsidR="00170F92" w:rsidRDefault="00170F92" w:rsidP="00170F92">
      <w:pPr>
        <w:pStyle w:val="NoSpacing"/>
      </w:pPr>
      <w:r>
        <w:t>1432 CN Aalsmee</w:t>
      </w:r>
      <w:r>
        <w:t>r</w:t>
      </w:r>
    </w:p>
    <w:p w14:paraId="5D17DC5C" w14:textId="05C0D233" w:rsidR="007A031D" w:rsidRPr="00170F92" w:rsidRDefault="007A031D" w:rsidP="00170F92">
      <w:pPr>
        <w:pStyle w:val="NoSpacing"/>
      </w:pPr>
      <w:r w:rsidRPr="00170F92">
        <w:rPr>
          <w:lang w:val="en-US"/>
        </w:rPr>
        <w:t>0636063212</w:t>
      </w:r>
    </w:p>
    <w:p w14:paraId="776D92B4" w14:textId="77777777" w:rsidR="007A031D" w:rsidRPr="00170F92" w:rsidRDefault="009D4A69" w:rsidP="00D34115">
      <w:pPr>
        <w:pStyle w:val="NoSpacing"/>
        <w:rPr>
          <w:lang w:val="en-US"/>
        </w:rPr>
      </w:pPr>
      <w:hyperlink r:id="rId9" w:history="1">
        <w:r w:rsidR="007A031D" w:rsidRPr="00170F92">
          <w:rPr>
            <w:rStyle w:val="Hyperlink"/>
            <w:lang w:val="en-US"/>
          </w:rPr>
          <w:t>danielleroelofsma@gmail.com</w:t>
        </w:r>
      </w:hyperlink>
    </w:p>
    <w:p w14:paraId="41A20910" w14:textId="77777777" w:rsidR="007A031D" w:rsidRDefault="007A031D" w:rsidP="00D34115">
      <w:pPr>
        <w:pStyle w:val="NoSpacing"/>
      </w:pPr>
      <w:r>
        <w:t>Geboren op 24-06-2003 te Amstelveen</w:t>
      </w:r>
    </w:p>
    <w:p w14:paraId="00428674" w14:textId="77777777" w:rsidR="00D34115" w:rsidRDefault="00D34115" w:rsidP="00D34115">
      <w:pPr>
        <w:pStyle w:val="NoSpacing"/>
      </w:pPr>
    </w:p>
    <w:p w14:paraId="132CC93D" w14:textId="77777777" w:rsidR="00B613AE" w:rsidRPr="00D34115" w:rsidRDefault="007A031D" w:rsidP="00D34115">
      <w:pPr>
        <w:pStyle w:val="NoSpacing"/>
        <w:rPr>
          <w:b/>
          <w:sz w:val="24"/>
          <w:szCs w:val="24"/>
        </w:rPr>
      </w:pPr>
      <w:r w:rsidRPr="00D34115">
        <w:rPr>
          <w:b/>
          <w:sz w:val="24"/>
          <w:szCs w:val="24"/>
        </w:rPr>
        <w:t>Opleiding</w:t>
      </w:r>
    </w:p>
    <w:p w14:paraId="3830EC60" w14:textId="0FEF76EE" w:rsidR="007A031D" w:rsidRDefault="007A031D" w:rsidP="00D34115">
      <w:pPr>
        <w:pStyle w:val="NoSpacing"/>
      </w:pPr>
      <w:r w:rsidRPr="007A031D">
        <w:t>De Triangel</w:t>
      </w:r>
      <w:r>
        <w:t xml:space="preserve"> (basisschool) : </w:t>
      </w:r>
      <w:r w:rsidR="0005635F">
        <w:t>2007 t/m</w:t>
      </w:r>
      <w:r>
        <w:t xml:space="preserve"> 2009</w:t>
      </w:r>
    </w:p>
    <w:p w14:paraId="47E8DE18" w14:textId="18753455" w:rsidR="007A031D" w:rsidRDefault="00274B2A" w:rsidP="00D34115">
      <w:pPr>
        <w:pStyle w:val="NoSpacing"/>
      </w:pPr>
      <w:r w:rsidRPr="00274B2A">
        <w:t>De Alexander Roozendaalschool</w:t>
      </w:r>
      <w:r>
        <w:t xml:space="preserve"> </w:t>
      </w:r>
      <w:r w:rsidR="00162A12">
        <w:t xml:space="preserve">(basisschool) : </w:t>
      </w:r>
      <w:r w:rsidR="0005635F">
        <w:t xml:space="preserve">2009 t/m </w:t>
      </w:r>
      <w:r w:rsidR="00162A12">
        <w:t>2015</w:t>
      </w:r>
    </w:p>
    <w:p w14:paraId="4B9D2C1D" w14:textId="34A07D01" w:rsidR="00162A12" w:rsidRDefault="00162A12" w:rsidP="00D34115">
      <w:pPr>
        <w:pStyle w:val="NoSpacing"/>
      </w:pPr>
      <w:r>
        <w:t xml:space="preserve">Wellant College de Groenstrook (VMBO KB) : </w:t>
      </w:r>
      <w:r w:rsidR="0005635F">
        <w:t xml:space="preserve"> 2015 t/m 2019</w:t>
      </w:r>
    </w:p>
    <w:p w14:paraId="09897C4D" w14:textId="583895BD" w:rsidR="0005635F" w:rsidRDefault="0005635F" w:rsidP="00D34115">
      <w:pPr>
        <w:pStyle w:val="NoSpacing"/>
      </w:pPr>
      <w:r>
        <w:t>MBO Amstelland : 1019 t/m Heden</w:t>
      </w:r>
    </w:p>
    <w:p w14:paraId="67B235DD" w14:textId="77777777" w:rsidR="00162A12" w:rsidRDefault="00162A12" w:rsidP="007A031D">
      <w:pPr>
        <w:pStyle w:val="NoSpacing"/>
      </w:pPr>
    </w:p>
    <w:p w14:paraId="3AC95D9D" w14:textId="77777777" w:rsidR="00162A12" w:rsidRPr="00162A12" w:rsidRDefault="00162A12" w:rsidP="007A031D">
      <w:pPr>
        <w:pStyle w:val="NoSpacing"/>
        <w:rPr>
          <w:b/>
          <w:sz w:val="24"/>
          <w:szCs w:val="24"/>
        </w:rPr>
      </w:pPr>
      <w:r w:rsidRPr="00162A12">
        <w:rPr>
          <w:b/>
          <w:sz w:val="24"/>
          <w:szCs w:val="24"/>
        </w:rPr>
        <w:t>Ervaring</w:t>
      </w:r>
    </w:p>
    <w:p w14:paraId="5A193350" w14:textId="77777777" w:rsidR="00162A12" w:rsidRDefault="00162A12" w:rsidP="007A031D">
      <w:pPr>
        <w:pStyle w:val="NoSpacing"/>
      </w:pPr>
      <w:r>
        <w:t>20-02-2017 t/m 24-02-2017 : Kattenhotel Tante Betje</w:t>
      </w:r>
    </w:p>
    <w:p w14:paraId="13D277C1" w14:textId="77777777" w:rsidR="00162A12" w:rsidRDefault="00162A12" w:rsidP="00162A12">
      <w:pPr>
        <w:pStyle w:val="NoSpacing"/>
        <w:numPr>
          <w:ilvl w:val="0"/>
          <w:numId w:val="25"/>
        </w:numPr>
      </w:pPr>
      <w:r>
        <w:t xml:space="preserve"> Katten voeren</w:t>
      </w:r>
    </w:p>
    <w:p w14:paraId="0C48EBFA" w14:textId="77777777" w:rsidR="00162A12" w:rsidRDefault="00162A12" w:rsidP="00162A12">
      <w:pPr>
        <w:pStyle w:val="NoSpacing"/>
        <w:numPr>
          <w:ilvl w:val="0"/>
          <w:numId w:val="25"/>
        </w:numPr>
      </w:pPr>
      <w:r>
        <w:t>Katten borstelen</w:t>
      </w:r>
    </w:p>
    <w:p w14:paraId="64918686" w14:textId="77777777" w:rsidR="00162A12" w:rsidRDefault="00162A12" w:rsidP="00162A12">
      <w:pPr>
        <w:pStyle w:val="NoSpacing"/>
        <w:numPr>
          <w:ilvl w:val="0"/>
          <w:numId w:val="25"/>
        </w:numPr>
      </w:pPr>
      <w:r>
        <w:t>Hokken schoonmaken</w:t>
      </w:r>
    </w:p>
    <w:p w14:paraId="3DE29F11" w14:textId="77777777" w:rsidR="00162A12" w:rsidRDefault="00162A12" w:rsidP="00162A12">
      <w:pPr>
        <w:pStyle w:val="NoSpacing"/>
      </w:pPr>
    </w:p>
    <w:p w14:paraId="39FD2798" w14:textId="77777777" w:rsidR="00162A12" w:rsidRDefault="00834AC3" w:rsidP="00162A12">
      <w:pPr>
        <w:pStyle w:val="NoSpacing"/>
      </w:pPr>
      <w:r>
        <w:t>15-01-2018 t/m 26</w:t>
      </w:r>
      <w:r w:rsidR="00162A12">
        <w:t>-01-2018 : Albert Heijn</w:t>
      </w:r>
    </w:p>
    <w:p w14:paraId="3FE4B295" w14:textId="77777777" w:rsidR="00162A12" w:rsidRDefault="00162A12" w:rsidP="00162A12">
      <w:pPr>
        <w:pStyle w:val="NoSpacing"/>
        <w:numPr>
          <w:ilvl w:val="0"/>
          <w:numId w:val="26"/>
        </w:numPr>
      </w:pPr>
      <w:r>
        <w:t>Vakkenvullen</w:t>
      </w:r>
    </w:p>
    <w:p w14:paraId="43A3D918" w14:textId="77777777" w:rsidR="00162A12" w:rsidRDefault="00162A12" w:rsidP="00162A12">
      <w:pPr>
        <w:pStyle w:val="NoSpacing"/>
        <w:numPr>
          <w:ilvl w:val="0"/>
          <w:numId w:val="26"/>
        </w:numPr>
      </w:pPr>
      <w:r>
        <w:t>Klanten helpen</w:t>
      </w:r>
    </w:p>
    <w:p w14:paraId="7FCC34D2" w14:textId="77777777" w:rsidR="00162A12" w:rsidRDefault="00162A12" w:rsidP="00162A12">
      <w:pPr>
        <w:pStyle w:val="NoSpacing"/>
        <w:numPr>
          <w:ilvl w:val="0"/>
          <w:numId w:val="26"/>
        </w:numPr>
      </w:pPr>
      <w:r>
        <w:t>Schoonmaken</w:t>
      </w:r>
    </w:p>
    <w:p w14:paraId="58136AF4" w14:textId="77777777" w:rsidR="00834AC3" w:rsidRDefault="00834AC3" w:rsidP="00162A12">
      <w:pPr>
        <w:pStyle w:val="NoSpacing"/>
        <w:numPr>
          <w:ilvl w:val="0"/>
          <w:numId w:val="26"/>
        </w:numPr>
      </w:pPr>
      <w:r>
        <w:t>Brood afdeling</w:t>
      </w:r>
    </w:p>
    <w:p w14:paraId="7BFAE67B" w14:textId="77777777" w:rsidR="00162A12" w:rsidRDefault="00162A12" w:rsidP="00162A12">
      <w:pPr>
        <w:pStyle w:val="NoSpacing"/>
      </w:pPr>
    </w:p>
    <w:p w14:paraId="636906B3" w14:textId="77777777" w:rsidR="00162A12" w:rsidRDefault="00162A12" w:rsidP="00162A12">
      <w:pPr>
        <w:pStyle w:val="NoSpacing"/>
      </w:pPr>
      <w:r>
        <w:t xml:space="preserve">28-05-2018 t/m </w:t>
      </w:r>
      <w:r w:rsidR="00834AC3">
        <w:t>04-11-2018 : Deen</w:t>
      </w:r>
    </w:p>
    <w:p w14:paraId="4F32F158" w14:textId="77777777" w:rsidR="00834AC3" w:rsidRDefault="00834AC3" w:rsidP="00834AC3">
      <w:pPr>
        <w:pStyle w:val="NoSpacing"/>
        <w:numPr>
          <w:ilvl w:val="0"/>
          <w:numId w:val="27"/>
        </w:numPr>
      </w:pPr>
      <w:r>
        <w:t>Vakkenvullen</w:t>
      </w:r>
    </w:p>
    <w:p w14:paraId="7061A185" w14:textId="77777777" w:rsidR="00834AC3" w:rsidRDefault="00834AC3" w:rsidP="00834AC3">
      <w:pPr>
        <w:pStyle w:val="NoSpacing"/>
        <w:numPr>
          <w:ilvl w:val="0"/>
          <w:numId w:val="27"/>
        </w:numPr>
      </w:pPr>
      <w:r>
        <w:t>Klanten helpen</w:t>
      </w:r>
    </w:p>
    <w:p w14:paraId="6C7E6260" w14:textId="77777777" w:rsidR="00834AC3" w:rsidRDefault="00834AC3" w:rsidP="00834AC3">
      <w:pPr>
        <w:pStyle w:val="NoSpacing"/>
        <w:numPr>
          <w:ilvl w:val="0"/>
          <w:numId w:val="27"/>
        </w:numPr>
      </w:pPr>
      <w:r>
        <w:t>Schoonmaken</w:t>
      </w:r>
    </w:p>
    <w:p w14:paraId="4790EED7" w14:textId="77777777" w:rsidR="00834AC3" w:rsidRDefault="00834AC3" w:rsidP="00834AC3">
      <w:pPr>
        <w:pStyle w:val="NoSpacing"/>
      </w:pPr>
    </w:p>
    <w:p w14:paraId="1E279296" w14:textId="6A03E6D1" w:rsidR="00834AC3" w:rsidRDefault="00834AC3" w:rsidP="00834AC3">
      <w:pPr>
        <w:pStyle w:val="NoSpacing"/>
      </w:pPr>
      <w:r>
        <w:t>05-11-2018 t/m</w:t>
      </w:r>
      <w:r w:rsidR="0005635F">
        <w:t xml:space="preserve"> 25-06-2019 </w:t>
      </w:r>
      <w:r>
        <w:t xml:space="preserve">: Vomar </w:t>
      </w:r>
    </w:p>
    <w:p w14:paraId="6F2F4E38" w14:textId="77777777" w:rsidR="00834AC3" w:rsidRDefault="00834AC3" w:rsidP="00834AC3">
      <w:pPr>
        <w:pStyle w:val="NoSpacing"/>
        <w:numPr>
          <w:ilvl w:val="0"/>
          <w:numId w:val="28"/>
        </w:numPr>
      </w:pPr>
      <w:r>
        <w:t>Vakkenvullen</w:t>
      </w:r>
    </w:p>
    <w:p w14:paraId="04D8B05C" w14:textId="77777777" w:rsidR="00834AC3" w:rsidRDefault="00834AC3" w:rsidP="00834AC3">
      <w:pPr>
        <w:pStyle w:val="NoSpacing"/>
        <w:numPr>
          <w:ilvl w:val="0"/>
          <w:numId w:val="28"/>
        </w:numPr>
      </w:pPr>
      <w:r>
        <w:t>Klanten helpen</w:t>
      </w:r>
    </w:p>
    <w:p w14:paraId="07F27033" w14:textId="3DD94126" w:rsidR="00230848" w:rsidRDefault="00834AC3" w:rsidP="00834AC3">
      <w:pPr>
        <w:pStyle w:val="NoSpacing"/>
        <w:numPr>
          <w:ilvl w:val="0"/>
          <w:numId w:val="28"/>
        </w:numPr>
      </w:pPr>
      <w:r>
        <w:t>Schoonmaken</w:t>
      </w:r>
    </w:p>
    <w:p w14:paraId="4B0324A3" w14:textId="52A1513D" w:rsidR="0099215F" w:rsidRDefault="0099215F" w:rsidP="0099215F">
      <w:pPr>
        <w:pStyle w:val="NoSpacing"/>
      </w:pPr>
    </w:p>
    <w:p w14:paraId="11B66AB4" w14:textId="0B38BC0D" w:rsidR="0099215F" w:rsidRDefault="0099215F" w:rsidP="0099215F">
      <w:pPr>
        <w:pStyle w:val="NoSpacing"/>
      </w:pPr>
      <w:r>
        <w:t>21-01-2019 t/m 25-01-2019 : Kragtwijk Catering</w:t>
      </w:r>
    </w:p>
    <w:p w14:paraId="1A92EF81" w14:textId="5C3F7B6E" w:rsidR="0099215F" w:rsidRDefault="0099215F" w:rsidP="0099215F">
      <w:pPr>
        <w:pStyle w:val="NoSpacing"/>
        <w:numPr>
          <w:ilvl w:val="0"/>
          <w:numId w:val="33"/>
        </w:numPr>
      </w:pPr>
      <w:r>
        <w:t>Broodjes belegen</w:t>
      </w:r>
    </w:p>
    <w:p w14:paraId="0A6F08ED" w14:textId="2805C20B" w:rsidR="0099215F" w:rsidRDefault="0099215F" w:rsidP="0099215F">
      <w:pPr>
        <w:pStyle w:val="NoSpacing"/>
        <w:numPr>
          <w:ilvl w:val="0"/>
          <w:numId w:val="33"/>
        </w:numPr>
      </w:pPr>
      <w:r>
        <w:t>Snacks maken</w:t>
      </w:r>
    </w:p>
    <w:p w14:paraId="4DB603E2" w14:textId="31616360" w:rsidR="0099215F" w:rsidRDefault="0099215F" w:rsidP="0099215F">
      <w:pPr>
        <w:pStyle w:val="NoSpacing"/>
        <w:numPr>
          <w:ilvl w:val="0"/>
          <w:numId w:val="33"/>
        </w:numPr>
      </w:pPr>
      <w:r>
        <w:t>Bestellen klaar maken</w:t>
      </w:r>
    </w:p>
    <w:p w14:paraId="7AC6FF88" w14:textId="77777777" w:rsidR="00230848" w:rsidRDefault="00230848" w:rsidP="00230848">
      <w:pPr>
        <w:pStyle w:val="NoSpacing"/>
      </w:pPr>
    </w:p>
    <w:p w14:paraId="3F460EA6" w14:textId="77777777" w:rsidR="00230848" w:rsidRDefault="00230848" w:rsidP="0023084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Vaardigheden/Talen</w:t>
      </w:r>
    </w:p>
    <w:p w14:paraId="7DACD516" w14:textId="77777777" w:rsidR="00230848" w:rsidRDefault="00230848" w:rsidP="00230848">
      <w:pPr>
        <w:pStyle w:val="NoSpacing"/>
        <w:numPr>
          <w:ilvl w:val="0"/>
          <w:numId w:val="29"/>
        </w:numPr>
      </w:pPr>
      <w:r>
        <w:t>Nederlands (moedertaal)</w:t>
      </w:r>
    </w:p>
    <w:p w14:paraId="6A77A493" w14:textId="77777777" w:rsidR="00230848" w:rsidRDefault="00230848" w:rsidP="00230848">
      <w:pPr>
        <w:pStyle w:val="NoSpacing"/>
        <w:numPr>
          <w:ilvl w:val="0"/>
          <w:numId w:val="29"/>
        </w:numPr>
      </w:pPr>
      <w:r>
        <w:t>Engels (vloeiend)</w:t>
      </w:r>
    </w:p>
    <w:p w14:paraId="0AF197B6" w14:textId="77777777" w:rsidR="00230848" w:rsidRPr="00230848" w:rsidRDefault="00230848" w:rsidP="00230848">
      <w:pPr>
        <w:pStyle w:val="NoSpacing"/>
        <w:ind w:left="720"/>
      </w:pPr>
    </w:p>
    <w:p w14:paraId="7155E1B4" w14:textId="77777777" w:rsidR="00230848" w:rsidRDefault="00230848" w:rsidP="0023084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Hobby’s</w:t>
      </w:r>
    </w:p>
    <w:p w14:paraId="27B71329" w14:textId="08F30D42" w:rsidR="00230848" w:rsidRDefault="00230848" w:rsidP="0005635F">
      <w:pPr>
        <w:pStyle w:val="NoSpacing"/>
        <w:numPr>
          <w:ilvl w:val="0"/>
          <w:numId w:val="32"/>
        </w:numPr>
      </w:pPr>
      <w:r>
        <w:t>Paardrijden/paarden verzorgen</w:t>
      </w:r>
    </w:p>
    <w:p w14:paraId="3566D5ED" w14:textId="77777777" w:rsidR="00230848" w:rsidRDefault="00230848" w:rsidP="00230848">
      <w:pPr>
        <w:pStyle w:val="NoSpacing"/>
        <w:numPr>
          <w:ilvl w:val="0"/>
          <w:numId w:val="32"/>
        </w:numPr>
      </w:pPr>
      <w:r>
        <w:t>Gamen</w:t>
      </w:r>
    </w:p>
    <w:p w14:paraId="4529AA42" w14:textId="77777777" w:rsidR="00230848" w:rsidRDefault="00230848" w:rsidP="00230848">
      <w:pPr>
        <w:pStyle w:val="NoSpacing"/>
      </w:pPr>
    </w:p>
    <w:p w14:paraId="6A75728D" w14:textId="77777777" w:rsidR="00230848" w:rsidRDefault="00230848" w:rsidP="0023084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Eigenschappen</w:t>
      </w:r>
    </w:p>
    <w:p w14:paraId="3619D704" w14:textId="5ED920DC" w:rsidR="00834AC3" w:rsidRPr="00834AC3" w:rsidRDefault="00230848" w:rsidP="002E0588">
      <w:pPr>
        <w:pStyle w:val="NoSpacing"/>
        <w:rPr>
          <w:b/>
          <w:sz w:val="24"/>
          <w:szCs w:val="24"/>
        </w:rPr>
      </w:pPr>
      <w:r>
        <w:t xml:space="preserve">Ik ben een zorgzaampersoon die graag andere mensen en dieren helpt. Ik ben vriendelijk en heb respect voor andere mensen en dieren. Ik kan ook goed samenwerken in teamverband. </w:t>
      </w:r>
      <w:r w:rsidR="00D34115">
        <w:t>Ik wil altijd iedereen graag tevreden stellen.</w:t>
      </w:r>
      <w:r w:rsidR="002E0588" w:rsidRPr="00834AC3">
        <w:rPr>
          <w:b/>
          <w:sz w:val="24"/>
          <w:szCs w:val="24"/>
        </w:rPr>
        <w:t xml:space="preserve"> </w:t>
      </w:r>
    </w:p>
    <w:sectPr w:rsidR="00834AC3" w:rsidRPr="00834AC3" w:rsidSect="00B613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BEB70" w14:textId="77777777" w:rsidR="009D4A69" w:rsidRDefault="009D4A69">
      <w:r>
        <w:separator/>
      </w:r>
    </w:p>
  </w:endnote>
  <w:endnote w:type="continuationSeparator" w:id="0">
    <w:p w14:paraId="7A1114A6" w14:textId="77777777" w:rsidR="009D4A69" w:rsidRDefault="009D4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F71FE" w14:textId="77777777" w:rsidR="00B613AE" w:rsidRDefault="00B613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E5E7C" w14:textId="091E6BB1" w:rsidR="00B613AE" w:rsidRDefault="00953D2F">
    <w:pPr>
      <w:pStyle w:val="Footer"/>
    </w:pPr>
    <w:r>
      <w:ptab w:relativeTo="margin" w:alignment="right" w:leader="none"/>
    </w:r>
    <w:r w:rsidR="00384C5D">
      <w:fldChar w:fldCharType="begin"/>
    </w:r>
    <w:r w:rsidR="00384C5D">
      <w:instrText xml:space="preserve"> PAGE </w:instrText>
    </w:r>
    <w:r w:rsidR="00384C5D">
      <w:fldChar w:fldCharType="separate"/>
    </w:r>
    <w:r w:rsidR="00D34115">
      <w:rPr>
        <w:noProof/>
      </w:rPr>
      <w:t>2</w:t>
    </w:r>
    <w:r w:rsidR="00384C5D">
      <w:rPr>
        <w:noProof/>
      </w:rPr>
      <w:fldChar w:fldCharType="end"/>
    </w:r>
    <w:r>
      <w:t xml:space="preserve"> </w:t>
    </w:r>
    <w:r w:rsidR="00891325">
      <w:rPr>
        <w:noProof/>
        <w:lang w:val="en-US"/>
      </w:rPr>
      <mc:AlternateContent>
        <mc:Choice Requires="wps">
          <w:drawing>
            <wp:inline distT="0" distB="0" distL="0" distR="0" wp14:anchorId="3978BE8F" wp14:editId="634FD800">
              <wp:extent cx="91440" cy="91440"/>
              <wp:effectExtent l="22860" t="24765" r="19050" b="2667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2C502D59"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99DFC" w14:textId="77777777" w:rsidR="00B613AE" w:rsidRDefault="00B61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5CBE7" w14:textId="77777777" w:rsidR="009D4A69" w:rsidRDefault="009D4A69">
      <w:r>
        <w:separator/>
      </w:r>
    </w:p>
  </w:footnote>
  <w:footnote w:type="continuationSeparator" w:id="0">
    <w:p w14:paraId="2523A350" w14:textId="77777777" w:rsidR="009D4A69" w:rsidRDefault="009D4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0F4A9" w14:textId="77777777" w:rsidR="00B613AE" w:rsidRDefault="00B613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23ADC" w14:textId="38069B8D" w:rsidR="00B613AE" w:rsidRDefault="00953D2F">
    <w:pPr>
      <w:pStyle w:val="Header"/>
    </w:pPr>
    <w:r>
      <w:ptab w:relativeTo="margin" w:alignment="right" w:leader="none"/>
    </w:r>
    <w:sdt>
      <w:sdtPr>
        <w:id w:val="80127134"/>
        <w:placeholder>
          <w:docPart w:val="373FD9A25343478B82D206786162D8D5"/>
        </w:placeholder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d-M-yyyy"/>
          <w:lid w:val="nl-NL"/>
          <w:storeMappedDataAs w:val="dateTime"/>
          <w:calendar w:val="gregorian"/>
        </w:date>
      </w:sdtPr>
      <w:sdtEndPr/>
      <w:sdtContent>
        <w:r>
          <w:rPr>
            <w:sz w:val="16"/>
            <w:szCs w:val="16"/>
          </w:rPr>
          <w:t>[Kies de datum]</w:t>
        </w:r>
      </w:sdtContent>
    </w:sdt>
    <w:r w:rsidR="0089132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6E5327" wp14:editId="022A9E46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-106680</wp:posOffset>
                  </wp:positionV>
                </mc:Fallback>
              </mc:AlternateContent>
              <wp:extent cx="0" cy="10885805"/>
              <wp:effectExtent l="6350" t="6350" r="12700" b="1397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80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7266852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0;width:0;height:857.15pt;z-index:251660288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" strokecolor="#fe8637 [3204]" strokeweight="1pt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C01B6" w14:textId="77777777" w:rsidR="00B613AE" w:rsidRDefault="00B613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D809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A8553B"/>
    <w:multiLevelType w:val="hybridMultilevel"/>
    <w:tmpl w:val="0C3C99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A6182D"/>
    <w:multiLevelType w:val="hybridMultilevel"/>
    <w:tmpl w:val="621C4A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3F09ED"/>
    <w:multiLevelType w:val="multilevel"/>
    <w:tmpl w:val="CD40BF9A"/>
    <w:styleLink w:val="Lijstmetopsommingstekens"/>
    <w:lvl w:ilvl="0">
      <w:start w:val="1"/>
      <w:numFmt w:val="bullet"/>
      <w:pStyle w:val="Opsommingsteken1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pStyle w:val="Opsommingsteken2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3" w15:restartNumberingAfterBreak="0">
    <w:nsid w:val="11FA6129"/>
    <w:multiLevelType w:val="hybridMultilevel"/>
    <w:tmpl w:val="6B225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7E3499"/>
    <w:multiLevelType w:val="multilevel"/>
    <w:tmpl w:val="85C08436"/>
    <w:styleLink w:val="Genummerdelijst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5" w15:restartNumberingAfterBreak="0">
    <w:nsid w:val="1B9F5D14"/>
    <w:multiLevelType w:val="hybridMultilevel"/>
    <w:tmpl w:val="4990834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95B55D5"/>
    <w:multiLevelType w:val="hybridMultilevel"/>
    <w:tmpl w:val="44FCC3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F611F"/>
    <w:multiLevelType w:val="hybridMultilevel"/>
    <w:tmpl w:val="1B981C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66E61"/>
    <w:multiLevelType w:val="hybridMultilevel"/>
    <w:tmpl w:val="9F0877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C920D6"/>
    <w:multiLevelType w:val="hybridMultilevel"/>
    <w:tmpl w:val="AF76BA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9D47325"/>
    <w:multiLevelType w:val="hybridMultilevel"/>
    <w:tmpl w:val="258E3E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1263B"/>
    <w:multiLevelType w:val="hybridMultilevel"/>
    <w:tmpl w:val="CDACF3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4"/>
  </w:num>
  <w:num w:numId="20">
    <w:abstractNumId w:val="12"/>
  </w:num>
  <w:num w:numId="21">
    <w:abstractNumId w:val="12"/>
  </w:num>
  <w:num w:numId="22">
    <w:abstractNumId w:val="12"/>
  </w:num>
  <w:num w:numId="23">
    <w:abstractNumId w:val="14"/>
  </w:num>
  <w:num w:numId="24">
    <w:abstractNumId w:val="19"/>
  </w:num>
  <w:num w:numId="25">
    <w:abstractNumId w:val="21"/>
  </w:num>
  <w:num w:numId="26">
    <w:abstractNumId w:val="11"/>
  </w:num>
  <w:num w:numId="27">
    <w:abstractNumId w:val="22"/>
  </w:num>
  <w:num w:numId="28">
    <w:abstractNumId w:val="10"/>
  </w:num>
  <w:num w:numId="29">
    <w:abstractNumId w:val="17"/>
  </w:num>
  <w:num w:numId="30">
    <w:abstractNumId w:val="16"/>
  </w:num>
  <w:num w:numId="31">
    <w:abstractNumId w:val="15"/>
  </w:num>
  <w:num w:numId="32">
    <w:abstractNumId w:val="18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2A"/>
    <w:rsid w:val="0005635F"/>
    <w:rsid w:val="00162A12"/>
    <w:rsid w:val="00170F92"/>
    <w:rsid w:val="00230848"/>
    <w:rsid w:val="00274B2A"/>
    <w:rsid w:val="002E0588"/>
    <w:rsid w:val="00384C5D"/>
    <w:rsid w:val="007A031D"/>
    <w:rsid w:val="00834AC3"/>
    <w:rsid w:val="00891325"/>
    <w:rsid w:val="00953D2F"/>
    <w:rsid w:val="0099215F"/>
    <w:rsid w:val="009D4A69"/>
    <w:rsid w:val="00B613AE"/>
    <w:rsid w:val="00CD6D55"/>
    <w:rsid w:val="00D3411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4:docId w14:val="2E3426B7"/>
  <w15:docId w15:val="{EF605D6F-CF26-43C0-A218-9297F741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3AE"/>
    <w:rPr>
      <w:rFonts w:eastAsiaTheme="minorEastAsia" w:cstheme="minorBidi"/>
      <w:color w:val="414751" w:themeColor="text2" w:themeShade="BF"/>
      <w:sz w:val="20"/>
      <w:szCs w:val="20"/>
      <w:lang w:val="nl-NL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B613AE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B613AE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B613AE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613AE"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B613AE"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B613AE"/>
    <w:pPr>
      <w:spacing w:after="0"/>
      <w:outlineLvl w:val="5"/>
    </w:pPr>
    <w:rPr>
      <w:b/>
      <w:bCs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B613AE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B613AE"/>
    <w:pPr>
      <w:spacing w:after="0"/>
      <w:outlineLvl w:val="7"/>
    </w:pPr>
    <w:rPr>
      <w:b/>
      <w:bCs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B613AE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B613AE"/>
    <w:pPr>
      <w:spacing w:after="0" w:line="240" w:lineRule="auto"/>
    </w:pPr>
    <w:rPr>
      <w:rFonts w:eastAsiaTheme="minorEastAsia" w:cstheme="minorBidi"/>
      <w:lang w:val="nl-N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Indent">
    <w:name w:val="Normal Indent"/>
    <w:basedOn w:val="Normal"/>
    <w:uiPriority w:val="99"/>
    <w:unhideWhenUsed/>
    <w:rsid w:val="00B613AE"/>
    <w:pPr>
      <w:ind w:left="720"/>
    </w:pPr>
  </w:style>
  <w:style w:type="character" w:styleId="BookTitle">
    <w:name w:val="Book Title"/>
    <w:basedOn w:val="DefaultParagraphFont"/>
    <w:uiPriority w:val="33"/>
    <w:qFormat/>
    <w:rsid w:val="00B613AE"/>
    <w:rPr>
      <w:rFonts w:eastAsiaTheme="minorEastAsia" w:cstheme="minorBidi"/>
      <w:bCs w:val="0"/>
      <w:iCs w:val="0"/>
      <w:smallCaps/>
      <w:color w:val="000000"/>
      <w:spacing w:val="10"/>
      <w:szCs w:val="20"/>
      <w:lang w:val="nl-NL"/>
    </w:rPr>
  </w:style>
  <w:style w:type="numbering" w:customStyle="1" w:styleId="Lijstmetopsommingstekens">
    <w:name w:val="Lijst met opsommingstekens"/>
    <w:uiPriority w:val="99"/>
    <w:rsid w:val="00B613AE"/>
    <w:pPr>
      <w:numPr>
        <w:numId w:val="2"/>
      </w:numPr>
    </w:pPr>
  </w:style>
  <w:style w:type="paragraph" w:customStyle="1" w:styleId="Adresvanafzender">
    <w:name w:val="Adres van afzender"/>
    <w:basedOn w:val="Normal"/>
    <w:uiPriority w:val="2"/>
    <w:qFormat/>
    <w:rsid w:val="00B613AE"/>
    <w:rPr>
      <w:color w:val="FFFFFF" w:themeColor="background1"/>
      <w:spacing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613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13AE"/>
    <w:rPr>
      <w:color w:val="414751" w:themeColor="text2" w:themeShade="BF"/>
      <w:sz w:val="20"/>
    </w:rPr>
  </w:style>
  <w:style w:type="paragraph" w:styleId="Footer">
    <w:name w:val="footer"/>
    <w:basedOn w:val="Normal"/>
    <w:link w:val="FooterChar"/>
    <w:uiPriority w:val="99"/>
    <w:unhideWhenUsed/>
    <w:rsid w:val="00B613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3AE"/>
    <w:rPr>
      <w:color w:val="414751" w:themeColor="text2" w:themeShade="BF"/>
      <w:sz w:val="20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B613AE"/>
    <w:pPr>
      <w:ind w:left="0"/>
    </w:pPr>
    <w:rPr>
      <w:b/>
      <w:bCs/>
    </w:rPr>
  </w:style>
  <w:style w:type="character" w:customStyle="1" w:styleId="SalutationChar">
    <w:name w:val="Salutation Char"/>
    <w:basedOn w:val="DefaultParagraphFont"/>
    <w:link w:val="Salutation"/>
    <w:uiPriority w:val="4"/>
    <w:rsid w:val="00B613AE"/>
    <w:rPr>
      <w:b/>
      <w:bCs/>
      <w:color w:val="414751" w:themeColor="text2" w:themeShade="BF"/>
      <w:sz w:val="20"/>
    </w:rPr>
  </w:style>
  <w:style w:type="paragraph" w:customStyle="1" w:styleId="Onderwerp">
    <w:name w:val="Onderwerp"/>
    <w:basedOn w:val="NormalIndent"/>
    <w:uiPriority w:val="7"/>
    <w:qFormat/>
    <w:rsid w:val="00B613AE"/>
    <w:pPr>
      <w:ind w:left="0"/>
    </w:pPr>
    <w:rPr>
      <w:b/>
      <w:bCs/>
      <w:color w:val="FE8637" w:themeColor="accent1"/>
    </w:rPr>
  </w:style>
  <w:style w:type="paragraph" w:customStyle="1" w:styleId="Adresvangeadresseerde">
    <w:name w:val="Adres van geadresseerde"/>
    <w:basedOn w:val="NoSpacing"/>
    <w:uiPriority w:val="3"/>
    <w:qFormat/>
    <w:rsid w:val="00B613AE"/>
    <w:pPr>
      <w:spacing w:after="480"/>
      <w:contextualSpacing/>
    </w:pPr>
    <w:rPr>
      <w:rFonts w:asciiTheme="majorHAnsi" w:eastAsiaTheme="majorEastAsia" w:hAnsiTheme="majorHAnsi" w:cstheme="majorBidi"/>
    </w:rPr>
  </w:style>
  <w:style w:type="paragraph" w:styleId="Closing">
    <w:name w:val="Closing"/>
    <w:basedOn w:val="NoSpacing"/>
    <w:link w:val="ClosingChar"/>
    <w:uiPriority w:val="5"/>
    <w:unhideWhenUsed/>
    <w:qFormat/>
    <w:rsid w:val="00B613AE"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5"/>
    <w:rsid w:val="00B613AE"/>
    <w:rPr>
      <w:rFonts w:eastAsiaTheme="minorEastAsia" w:cstheme="minorBidi"/>
      <w:color w:val="414751" w:themeColor="text2" w:themeShade="BF"/>
      <w:sz w:val="20"/>
      <w:szCs w:val="20"/>
      <w:lang w:val="nl-NL"/>
    </w:rPr>
  </w:style>
  <w:style w:type="character" w:styleId="Strong">
    <w:name w:val="Strong"/>
    <w:basedOn w:val="DefaultParagraphFont"/>
    <w:uiPriority w:val="8"/>
    <w:qFormat/>
    <w:rsid w:val="00B613AE"/>
    <w:rPr>
      <w:b/>
      <w:bCs/>
    </w:rPr>
  </w:style>
  <w:style w:type="paragraph" w:styleId="Caption">
    <w:name w:val="caption"/>
    <w:basedOn w:val="Normal"/>
    <w:next w:val="Normal"/>
    <w:uiPriority w:val="99"/>
    <w:semiHidden/>
    <w:rsid w:val="00B613AE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sid w:val="00B613AE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B613AE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3AE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3AE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3AE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3AE"/>
    <w:rPr>
      <w:i/>
      <w:iCs/>
      <w:color w:val="E65B0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3AE"/>
    <w:rPr>
      <w:b/>
      <w:bCs/>
      <w:color w:val="E65B01" w:themeColor="accent1" w:themeShade="B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3AE"/>
    <w:rPr>
      <w:b/>
      <w:bCs/>
      <w:i/>
      <w:iCs/>
      <w:color w:val="E65B01" w:themeColor="accent1" w:themeShade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3AE"/>
    <w:rPr>
      <w:b/>
      <w:bCs/>
      <w:color w:val="3667C3" w:themeColor="accent2" w:themeShade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3AE"/>
    <w:rPr>
      <w:b/>
      <w:bCs/>
      <w:i/>
      <w:iCs/>
      <w:color w:val="3667C3" w:themeColor="accent2" w:themeShade="BF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B613AE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B613A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13AE"/>
    <w:rPr>
      <w:i/>
      <w:iCs/>
      <w:color w:val="414751" w:themeColor="text2" w:themeShade="BF"/>
      <w:sz w:val="20"/>
    </w:rPr>
  </w:style>
  <w:style w:type="paragraph" w:styleId="IntenseQuote">
    <w:name w:val="Intense Quote"/>
    <w:basedOn w:val="Quote"/>
    <w:link w:val="IntenseQuoteChar"/>
    <w:uiPriority w:val="30"/>
    <w:qFormat/>
    <w:rsid w:val="00B613AE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3AE"/>
    <w:rPr>
      <w:color w:val="E65B0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B613AE"/>
    <w:rPr>
      <w:b/>
      <w:bCs/>
      <w:caps/>
      <w:color w:val="3667C3" w:themeColor="accent2" w:themeShade="BF"/>
      <w:spacing w:val="5"/>
      <w:sz w:val="18"/>
      <w:szCs w:val="18"/>
    </w:rPr>
  </w:style>
  <w:style w:type="numbering" w:customStyle="1" w:styleId="Genummerdelijst">
    <w:name w:val="Genummerde lijst"/>
    <w:uiPriority w:val="99"/>
    <w:rsid w:val="00B613AE"/>
    <w:pPr>
      <w:numPr>
        <w:numId w:val="3"/>
      </w:numPr>
    </w:pPr>
  </w:style>
  <w:style w:type="paragraph" w:styleId="Subtitle">
    <w:name w:val="Subtitle"/>
    <w:basedOn w:val="Normal"/>
    <w:link w:val="SubtitleChar"/>
    <w:uiPriority w:val="11"/>
    <w:rsid w:val="00B613AE"/>
    <w:rPr>
      <w:i/>
      <w:iCs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13AE"/>
    <w:rPr>
      <w:i/>
      <w:iCs/>
      <w:color w:val="575F6D" w:themeColor="text2"/>
      <w:spacing w:val="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613AE"/>
    <w:rPr>
      <w:i/>
      <w:iCs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B613AE"/>
    <w:rPr>
      <w:b/>
      <w:bCs/>
      <w:i/>
      <w:iCs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rsid w:val="00B613A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613A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NoSpacing">
    <w:name w:val="No Spacing"/>
    <w:uiPriority w:val="1"/>
    <w:unhideWhenUsed/>
    <w:qFormat/>
    <w:rsid w:val="00B613AE"/>
    <w:pPr>
      <w:spacing w:after="0" w:line="240" w:lineRule="auto"/>
    </w:pPr>
    <w:rPr>
      <w:rFonts w:eastAsiaTheme="minorEastAsia" w:cstheme="minorBidi"/>
      <w:color w:val="414751" w:themeColor="text2" w:themeShade="BF"/>
      <w:sz w:val="20"/>
      <w:szCs w:val="20"/>
      <w:lang w:val="nl-NL"/>
    </w:rPr>
  </w:style>
  <w:style w:type="paragraph" w:customStyle="1" w:styleId="Terzijde">
    <w:name w:val="Terzijde"/>
    <w:basedOn w:val="Normal"/>
    <w:uiPriority w:val="2"/>
    <w:semiHidden/>
    <w:unhideWhenUsed/>
    <w:rsid w:val="00B613AE"/>
    <w:pPr>
      <w:spacing w:line="300" w:lineRule="auto"/>
    </w:pPr>
    <w:rPr>
      <w:b/>
      <w:bCs/>
      <w:color w:val="E65B01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3AE"/>
    <w:pPr>
      <w:spacing w:after="0" w:line="240" w:lineRule="auto"/>
    </w:pPr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3AE"/>
    <w:rPr>
      <w:rFonts w:eastAsiaTheme="minorEastAsia" w:hAnsi="Tahoma" w:cstheme="minorBidi"/>
      <w:color w:val="414751" w:themeColor="text2" w:themeShade="BF"/>
      <w:sz w:val="16"/>
      <w:szCs w:val="16"/>
      <w:lang w:val="nl-NL"/>
    </w:rPr>
  </w:style>
  <w:style w:type="character" w:styleId="PlaceholderText">
    <w:name w:val="Placeholder Text"/>
    <w:basedOn w:val="DefaultParagraphFont"/>
    <w:uiPriority w:val="99"/>
    <w:unhideWhenUsed/>
    <w:rsid w:val="00B613AE"/>
    <w:rPr>
      <w:color w:val="808080"/>
    </w:rPr>
  </w:style>
  <w:style w:type="paragraph" w:customStyle="1" w:styleId="Adresvanafzender0">
    <w:name w:val="Adres van afzender"/>
    <w:basedOn w:val="Normal"/>
    <w:uiPriority w:val="2"/>
    <w:qFormat/>
    <w:rsid w:val="00B613AE"/>
    <w:rPr>
      <w:color w:val="FFFFFF" w:themeColor="background1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B613AE"/>
    <w:rPr>
      <w:b/>
      <w:bCs/>
      <w:color w:val="FE8637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B613AE"/>
    <w:rPr>
      <w:rFonts w:eastAsiaTheme="minorEastAsia" w:cstheme="minorBidi"/>
      <w:b/>
      <w:bCs/>
      <w:color w:val="FE8637" w:themeColor="accent1"/>
      <w:sz w:val="20"/>
      <w:szCs w:val="20"/>
      <w:lang w:val="nl-NL"/>
    </w:rPr>
  </w:style>
  <w:style w:type="paragraph" w:styleId="Signature">
    <w:name w:val="Signature"/>
    <w:basedOn w:val="Closing"/>
    <w:link w:val="SignatureChar"/>
    <w:uiPriority w:val="99"/>
    <w:unhideWhenUsed/>
    <w:rsid w:val="00B613AE"/>
    <w:pPr>
      <w:spacing w:before="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sid w:val="00B613AE"/>
    <w:rPr>
      <w:color w:val="414751" w:themeColor="text2" w:themeShade="BF"/>
      <w:sz w:val="20"/>
    </w:rPr>
  </w:style>
  <w:style w:type="paragraph" w:customStyle="1" w:styleId="Naamgeadresseerde">
    <w:name w:val="Naam geadresseerde"/>
    <w:basedOn w:val="Normal"/>
    <w:uiPriority w:val="3"/>
    <w:qFormat/>
    <w:rsid w:val="00B613AE"/>
    <w:pPr>
      <w:spacing w:before="480" w:after="0" w:line="240" w:lineRule="auto"/>
      <w:contextualSpacing/>
    </w:pPr>
    <w:rPr>
      <w:b/>
      <w:bCs/>
    </w:rPr>
  </w:style>
  <w:style w:type="paragraph" w:styleId="ListParagraph">
    <w:name w:val="List Paragraph"/>
    <w:basedOn w:val="Normal"/>
    <w:uiPriority w:val="39"/>
    <w:unhideWhenUsed/>
    <w:qFormat/>
    <w:rsid w:val="00B613AE"/>
    <w:pPr>
      <w:ind w:left="720"/>
    </w:pPr>
  </w:style>
  <w:style w:type="paragraph" w:customStyle="1" w:styleId="Opsommingsteken1">
    <w:name w:val="Opsommingsteken 1"/>
    <w:basedOn w:val="ListParagraph"/>
    <w:uiPriority w:val="37"/>
    <w:qFormat/>
    <w:rsid w:val="00B613AE"/>
    <w:pPr>
      <w:numPr>
        <w:numId w:val="22"/>
      </w:numPr>
      <w:spacing w:after="0"/>
      <w:contextualSpacing/>
    </w:pPr>
    <w:rPr>
      <w:color w:val="auto"/>
    </w:rPr>
  </w:style>
  <w:style w:type="paragraph" w:customStyle="1" w:styleId="Opsommingsteken2">
    <w:name w:val="Opsommingsteken 2"/>
    <w:basedOn w:val="ListParagraph"/>
    <w:uiPriority w:val="37"/>
    <w:qFormat/>
    <w:rsid w:val="00B613AE"/>
    <w:pPr>
      <w:numPr>
        <w:ilvl w:val="1"/>
        <w:numId w:val="22"/>
      </w:numPr>
      <w:contextualSpacing/>
    </w:pPr>
    <w:rPr>
      <w:color w:val="auto"/>
    </w:rPr>
  </w:style>
  <w:style w:type="paragraph" w:customStyle="1" w:styleId="Bedrijfsnaam">
    <w:name w:val="Bedrijfsnaam"/>
    <w:basedOn w:val="Normal"/>
    <w:uiPriority w:val="4"/>
    <w:qFormat/>
    <w:rsid w:val="00B613AE"/>
    <w:rPr>
      <w:color w:val="FFFFFF" w:themeColor="background1"/>
      <w:spacing w:val="20"/>
    </w:rPr>
  </w:style>
  <w:style w:type="character" w:styleId="Hyperlink">
    <w:name w:val="Hyperlink"/>
    <w:basedOn w:val="DefaultParagraphFont"/>
    <w:uiPriority w:val="99"/>
    <w:unhideWhenUsed/>
    <w:rsid w:val="007A031D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47310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41331">
                      <w:marLeft w:val="-240"/>
                      <w:marRight w:val="0"/>
                      <w:marTop w:val="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112237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1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6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6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72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51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7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danielleroelofsma@gmail.com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3\Oriel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73FD9A25343478B82D206786162D8D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3A87E5C-2CE3-4758-B559-70329F2D9780}"/>
      </w:docPartPr>
      <w:docPartBody>
        <w:p w:rsidR="00BF06D2" w:rsidRDefault="00424791">
          <w:pPr>
            <w:pStyle w:val="373FD9A25343478B82D206786162D8D5"/>
          </w:pPr>
          <w:r>
            <w:rPr>
              <w:sz w:val="16"/>
              <w:szCs w:val="16"/>
            </w:rPr>
            <w:t>[Kies de datum]</w:t>
          </w:r>
        </w:p>
      </w:docPartBody>
    </w:docPart>
    <w:docPart>
      <w:docPartPr>
        <w:name w:val="7F02CFC691BA4712BAE03D641E60DAE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4906CF6-538C-4895-8631-3AE8C4ACBA23}"/>
      </w:docPartPr>
      <w:docPartBody>
        <w:p w:rsidR="00BF06D2" w:rsidRDefault="00424791">
          <w:pPr>
            <w:pStyle w:val="7F02CFC691BA4712BAE03D641E60DAE8"/>
          </w:pPr>
          <w:r>
            <w:rPr>
              <w:rFonts w:asciiTheme="majorHAnsi" w:eastAsiaTheme="majorEastAsia" w:hAnsiTheme="majorHAnsi" w:cstheme="majorBidi"/>
              <w:caps/>
              <w:sz w:val="44"/>
              <w:szCs w:val="44"/>
            </w:rPr>
            <w:t>[Bedrijfsnaam van de afzender]</w:t>
          </w:r>
        </w:p>
      </w:docPartBody>
    </w:docPart>
    <w:docPart>
      <w:docPartPr>
        <w:name w:val="53B56F54374C435FB8BF05BE0D7C638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0928B4-5F6B-4D8D-AAC6-1313B1180EDA}"/>
      </w:docPartPr>
      <w:docPartBody>
        <w:p w:rsidR="00BF06D2" w:rsidRDefault="00424791">
          <w:pPr>
            <w:pStyle w:val="53B56F54374C435FB8BF05BE0D7C638C"/>
          </w:pPr>
          <w:r>
            <w:t>[Geef het bedrijfsadres van de afzender op]</w:t>
          </w:r>
        </w:p>
      </w:docPartBody>
    </w:docPart>
    <w:docPart>
      <w:docPartPr>
        <w:name w:val="00E2A051F3364220AC2D7A11DA5EAA8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23F4156-8211-4AD3-A66C-CF2EE032FFEB}"/>
      </w:docPartPr>
      <w:docPartBody>
        <w:p w:rsidR="00BF06D2" w:rsidRDefault="00424791">
          <w:pPr>
            <w:pStyle w:val="00E2A051F3364220AC2D7A11DA5EAA88"/>
          </w:pPr>
          <w:r>
            <w:t>[Telefoonnummer van de afzender]</w:t>
          </w:r>
        </w:p>
      </w:docPartBody>
    </w:docPart>
    <w:docPart>
      <w:docPartPr>
        <w:name w:val="F56D4D561A324DC4AE4FB6B2BA4C212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F99A5A9-564F-425B-A597-638974AA149F}"/>
      </w:docPartPr>
      <w:docPartBody>
        <w:p w:rsidR="00BF06D2" w:rsidRDefault="00424791">
          <w:pPr>
            <w:pStyle w:val="F56D4D561A324DC4AE4FB6B2BA4C2125"/>
          </w:pPr>
          <w:r>
            <w:t>[Geef het e-mailadres van de afzender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4791"/>
    <w:rsid w:val="001F076C"/>
    <w:rsid w:val="00424791"/>
    <w:rsid w:val="004E3152"/>
    <w:rsid w:val="00BF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137D1562A44E88912AFFCF9E910DE6">
    <w:name w:val="87137D1562A44E88912AFFCF9E910DE6"/>
  </w:style>
  <w:style w:type="paragraph" w:customStyle="1" w:styleId="1691F5921660479EA57025DDA797552E">
    <w:name w:val="1691F5921660479EA57025DDA797552E"/>
  </w:style>
  <w:style w:type="character" w:styleId="PlaceholderText">
    <w:name w:val="Placeholder Text"/>
    <w:basedOn w:val="DefaultParagraphFont"/>
    <w:uiPriority w:val="99"/>
    <w:unhideWhenUsed/>
    <w:rPr>
      <w:rFonts w:eastAsiaTheme="minorEastAsia" w:cstheme="minorBidi"/>
      <w:bCs w:val="0"/>
      <w:iCs w:val="0"/>
      <w:color w:val="808080"/>
      <w:szCs w:val="20"/>
      <w:lang w:val="nl-NL"/>
    </w:rPr>
  </w:style>
  <w:style w:type="paragraph" w:customStyle="1" w:styleId="6A7FD5C7A69C49EC9D588FBBA72D7EA6">
    <w:name w:val="6A7FD5C7A69C49EC9D588FBBA72D7EA6"/>
  </w:style>
  <w:style w:type="paragraph" w:customStyle="1" w:styleId="97A0F6818B584EAFB8B21E1870E62467">
    <w:name w:val="97A0F6818B584EAFB8B21E1870E62467"/>
  </w:style>
  <w:style w:type="paragraph" w:customStyle="1" w:styleId="37A1FF94E3234C8D9E3F80BFF863EE72">
    <w:name w:val="37A1FF94E3234C8D9E3F80BFF863EE72"/>
  </w:style>
  <w:style w:type="paragraph" w:customStyle="1" w:styleId="ACA2114BDFE64E2186B8BC4838D97222">
    <w:name w:val="ACA2114BDFE64E2186B8BC4838D97222"/>
  </w:style>
  <w:style w:type="paragraph" w:customStyle="1" w:styleId="592DA39B7D054A43BA42D0BC4B4408F1">
    <w:name w:val="592DA39B7D054A43BA42D0BC4B4408F1"/>
  </w:style>
  <w:style w:type="paragraph" w:customStyle="1" w:styleId="AA12F5909D59475091566FFADEE3970A">
    <w:name w:val="AA12F5909D59475091566FFADEE3970A"/>
  </w:style>
  <w:style w:type="paragraph" w:customStyle="1" w:styleId="E191E8579D5D4A52BD2591CF2778296F">
    <w:name w:val="E191E8579D5D4A52BD2591CF2778296F"/>
  </w:style>
  <w:style w:type="paragraph" w:customStyle="1" w:styleId="373FD9A25343478B82D206786162D8D5">
    <w:name w:val="373FD9A25343478B82D206786162D8D5"/>
  </w:style>
  <w:style w:type="paragraph" w:customStyle="1" w:styleId="7F02CFC691BA4712BAE03D641E60DAE8">
    <w:name w:val="7F02CFC691BA4712BAE03D641E60DAE8"/>
  </w:style>
  <w:style w:type="paragraph" w:customStyle="1" w:styleId="53B56F54374C435FB8BF05BE0D7C638C">
    <w:name w:val="53B56F54374C435FB8BF05BE0D7C638C"/>
  </w:style>
  <w:style w:type="paragraph" w:customStyle="1" w:styleId="00E2A051F3364220AC2D7A11DA5EAA88">
    <w:name w:val="00E2A051F3364220AC2D7A11DA5EAA88"/>
  </w:style>
  <w:style w:type="paragraph" w:customStyle="1" w:styleId="F56D4D561A324DC4AE4FB6B2BA4C2125">
    <w:name w:val="F56D4D561A324DC4AE4FB6B2BA4C21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Aalsmeerderweg 2791432 CN Aalsmeer</CompanyAddress>
  <CompanyPhone>0636063212</CompanyPhone>
  <CompanyFax/>
  <CompanyEmail>danielleroelofsma@gmail.com</CompanyEmail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2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Daniëlle Roelofsma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danielleroelofsma@gmail.com</dc:creator>
  <cp:lastModifiedBy>Daniëlle Roelofsma</cp:lastModifiedBy>
  <cp:revision>3</cp:revision>
  <dcterms:created xsi:type="dcterms:W3CDTF">2019-10-15T09:26:00Z</dcterms:created>
  <dcterms:modified xsi:type="dcterms:W3CDTF">2019-11-05T14:09:00Z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1043</vt:i4>
  </property>
  <property fmtid="{D5CDD505-2E9C-101B-9397-08002B2CF9AE}" pid="3" name="_Version">
    <vt:lpwstr>0809</vt:lpwstr>
  </property>
</Properties>
</file>